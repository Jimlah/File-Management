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E6E6" w:themeColor="accent4"/>
  <w:body>
    <w:tbl>
      <w:tblPr>
        <w:tblStyle w:val="TableGrid"/>
        <w:tblpPr w:leftFromText="180" w:rightFromText="180" w:vertAnchor="page" w:horzAnchor="margin" w:tblpY="66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06"/>
        <w:gridCol w:w="591"/>
        <w:gridCol w:w="674"/>
        <w:gridCol w:w="391"/>
        <w:gridCol w:w="3326"/>
      </w:tblGrid>
      <w:tr w:rsidR="00373FC8" w:rsidRPr="00162614" w14:paraId="14AE1BC1" w14:textId="77777777" w:rsidTr="00994C69">
        <w:trPr>
          <w:trHeight w:val="559"/>
        </w:trPr>
        <w:tc>
          <w:tcPr>
            <w:tcW w:w="4706" w:type="dxa"/>
            <w:vMerge w:val="restart"/>
          </w:tcPr>
          <w:p w14:paraId="018F8D5B" w14:textId="70C1C1A6" w:rsidR="00CB1D3C" w:rsidRPr="00162614" w:rsidRDefault="00994C69" w:rsidP="00994C69">
            <w:pPr>
              <w:pStyle w:val="Title"/>
            </w:pPr>
            <w:r>
              <w:t>aBDULLAHI</w:t>
            </w:r>
          </w:p>
          <w:p w14:paraId="7B2E9D51" w14:textId="5FF8E228" w:rsidR="00CB1D3C" w:rsidRPr="00162614" w:rsidRDefault="00994C69" w:rsidP="00994C69">
            <w:pPr>
              <w:pStyle w:val="Subtitle"/>
            </w:pPr>
            <w:r>
              <w:t>jimoh</w:t>
            </w:r>
          </w:p>
        </w:tc>
        <w:tc>
          <w:tcPr>
            <w:tcW w:w="591" w:type="dxa"/>
          </w:tcPr>
          <w:p w14:paraId="465634A6" w14:textId="77777777" w:rsidR="00CB1D3C" w:rsidRPr="00162614" w:rsidRDefault="00CB1D3C" w:rsidP="00994C69"/>
        </w:tc>
        <w:tc>
          <w:tcPr>
            <w:tcW w:w="674" w:type="dxa"/>
          </w:tcPr>
          <w:p w14:paraId="742E8BDC" w14:textId="77777777" w:rsidR="00CB1D3C" w:rsidRPr="00162614" w:rsidRDefault="00CB1D3C" w:rsidP="00994C69"/>
        </w:tc>
        <w:tc>
          <w:tcPr>
            <w:tcW w:w="3717" w:type="dxa"/>
            <w:gridSpan w:val="2"/>
            <w:tcBorders>
              <w:bottom w:val="single" w:sz="4" w:space="0" w:color="3A8C95" w:themeColor="accent5" w:themeShade="80"/>
            </w:tcBorders>
          </w:tcPr>
          <w:p w14:paraId="38B862AB" w14:textId="0C7805DF" w:rsidR="00CB1D3C" w:rsidRPr="00162614" w:rsidRDefault="00994C69" w:rsidP="00994C69">
            <w:pPr>
              <w:pStyle w:val="Heading3"/>
              <w:outlineLvl w:val="2"/>
            </w:pPr>
            <w:r>
              <w:t>FULL STACK WEB DEVELOPER</w:t>
            </w:r>
          </w:p>
        </w:tc>
      </w:tr>
      <w:tr w:rsidR="00025D23" w:rsidRPr="00162614" w14:paraId="3832AFE8" w14:textId="77777777" w:rsidTr="00994C69">
        <w:trPr>
          <w:trHeight w:val="558"/>
        </w:trPr>
        <w:tc>
          <w:tcPr>
            <w:tcW w:w="4706" w:type="dxa"/>
            <w:vMerge/>
          </w:tcPr>
          <w:p w14:paraId="766B8896" w14:textId="77777777" w:rsidR="00CB1D3C" w:rsidRPr="00162614" w:rsidRDefault="00CB1D3C" w:rsidP="00994C69">
            <w:pPr>
              <w:pStyle w:val="Heading1"/>
              <w:ind w:left="-113"/>
              <w:outlineLvl w:val="0"/>
            </w:pPr>
          </w:p>
        </w:tc>
        <w:tc>
          <w:tcPr>
            <w:tcW w:w="591" w:type="dxa"/>
          </w:tcPr>
          <w:p w14:paraId="1663DBA7" w14:textId="77777777" w:rsidR="00CB1D3C" w:rsidRPr="00162614" w:rsidRDefault="00CB1D3C" w:rsidP="00994C69"/>
        </w:tc>
        <w:tc>
          <w:tcPr>
            <w:tcW w:w="674" w:type="dxa"/>
          </w:tcPr>
          <w:p w14:paraId="0FEE6492" w14:textId="77777777" w:rsidR="00CB1D3C" w:rsidRPr="00162614" w:rsidRDefault="00CB1D3C" w:rsidP="00994C69"/>
        </w:tc>
        <w:tc>
          <w:tcPr>
            <w:tcW w:w="3717" w:type="dxa"/>
            <w:gridSpan w:val="2"/>
            <w:tcBorders>
              <w:top w:val="single" w:sz="4" w:space="0" w:color="3A8C95" w:themeColor="accent5" w:themeShade="80"/>
              <w:bottom w:val="single" w:sz="4" w:space="0" w:color="3A8C95" w:themeColor="accent5" w:themeShade="80"/>
            </w:tcBorders>
            <w:vAlign w:val="center"/>
          </w:tcPr>
          <w:p w14:paraId="4794F2C8" w14:textId="0A035D9A" w:rsidR="00CB1D3C" w:rsidRPr="00162614" w:rsidRDefault="00994C69" w:rsidP="00994C69">
            <w:pPr>
              <w:pStyle w:val="Heading4"/>
              <w:outlineLvl w:val="3"/>
            </w:pPr>
            <w:r>
              <w:t>DATA SCIENTIST</w:t>
            </w:r>
          </w:p>
        </w:tc>
      </w:tr>
      <w:tr w:rsidR="00025D23" w:rsidRPr="00162614" w14:paraId="00F7D24D" w14:textId="77777777" w:rsidTr="00994C69">
        <w:trPr>
          <w:trHeight w:val="1191"/>
        </w:trPr>
        <w:tc>
          <w:tcPr>
            <w:tcW w:w="4706" w:type="dxa"/>
            <w:vMerge/>
          </w:tcPr>
          <w:p w14:paraId="0B933B8A" w14:textId="77777777" w:rsidR="00CB1D3C" w:rsidRDefault="00CB1D3C" w:rsidP="00994C69">
            <w:pPr>
              <w:pStyle w:val="Heading1"/>
              <w:ind w:left="-113"/>
              <w:outlineLvl w:val="0"/>
            </w:pPr>
          </w:p>
        </w:tc>
        <w:tc>
          <w:tcPr>
            <w:tcW w:w="591" w:type="dxa"/>
          </w:tcPr>
          <w:p w14:paraId="2A5FD1F5" w14:textId="77777777" w:rsidR="00CB1D3C" w:rsidRDefault="00CB1D3C" w:rsidP="00994C69"/>
        </w:tc>
        <w:tc>
          <w:tcPr>
            <w:tcW w:w="674" w:type="dxa"/>
          </w:tcPr>
          <w:p w14:paraId="39068004" w14:textId="77777777" w:rsidR="00CB1D3C" w:rsidRDefault="00CB1D3C" w:rsidP="00994C69"/>
        </w:tc>
        <w:tc>
          <w:tcPr>
            <w:tcW w:w="3717" w:type="dxa"/>
            <w:gridSpan w:val="2"/>
            <w:tcBorders>
              <w:top w:val="single" w:sz="4" w:space="0" w:color="3A8C95" w:themeColor="accent5" w:themeShade="80"/>
            </w:tcBorders>
          </w:tcPr>
          <w:p w14:paraId="4969F564" w14:textId="2D611E89" w:rsidR="00CB1D3C" w:rsidRPr="008D4A99" w:rsidRDefault="00CB1D3C" w:rsidP="00994C69">
            <w:pPr>
              <w:pStyle w:val="Heading5"/>
              <w:outlineLvl w:val="4"/>
            </w:pPr>
          </w:p>
        </w:tc>
      </w:tr>
      <w:tr w:rsidR="00025D23" w:rsidRPr="00162614" w14:paraId="752A082A" w14:textId="77777777" w:rsidTr="00994C69">
        <w:trPr>
          <w:trHeight w:val="850"/>
        </w:trPr>
        <w:tc>
          <w:tcPr>
            <w:tcW w:w="4706" w:type="dxa"/>
            <w:vAlign w:val="center"/>
          </w:tcPr>
          <w:p w14:paraId="3E4B86B3" w14:textId="77777777" w:rsidR="00CB1D3C" w:rsidRDefault="00AB3559" w:rsidP="00994C69">
            <w:pPr>
              <w:pStyle w:val="Heading1"/>
              <w:outlineLvl w:val="0"/>
            </w:pPr>
            <w:sdt>
              <w:sdtPr>
                <w:id w:val="-1357266435"/>
                <w:placeholder>
                  <w:docPart w:val="E36C5938E1F741EEA585150186D26BA5"/>
                </w:placeholder>
                <w:temporary/>
                <w:showingPlcHdr/>
                <w15:appearance w15:val="hidden"/>
              </w:sdtPr>
              <w:sdtEndPr/>
              <w:sdtContent>
                <w:r w:rsidR="00C45D7E" w:rsidRPr="00C45D7E">
                  <w:t>PROFILE</w:t>
                </w:r>
              </w:sdtContent>
            </w:sdt>
          </w:p>
        </w:tc>
        <w:tc>
          <w:tcPr>
            <w:tcW w:w="591" w:type="dxa"/>
          </w:tcPr>
          <w:p w14:paraId="727B59BE" w14:textId="77777777" w:rsidR="00CB1D3C" w:rsidRDefault="00CB1D3C" w:rsidP="00994C69"/>
        </w:tc>
        <w:tc>
          <w:tcPr>
            <w:tcW w:w="674" w:type="dxa"/>
          </w:tcPr>
          <w:p w14:paraId="012EB5BA" w14:textId="77777777" w:rsidR="00CB1D3C" w:rsidRDefault="00CB1D3C" w:rsidP="00994C69"/>
        </w:tc>
        <w:tc>
          <w:tcPr>
            <w:tcW w:w="3717" w:type="dxa"/>
            <w:gridSpan w:val="2"/>
            <w:vAlign w:val="center"/>
          </w:tcPr>
          <w:p w14:paraId="77FE6307" w14:textId="77777777" w:rsidR="00CB1D3C" w:rsidRPr="00C45D7E" w:rsidRDefault="00AB3559" w:rsidP="00994C69">
            <w:pPr>
              <w:pStyle w:val="Heading1"/>
              <w:outlineLvl w:val="0"/>
              <w:rPr>
                <w:rFonts w:asciiTheme="minorHAnsi" w:hAnsiTheme="minorHAnsi"/>
              </w:rPr>
            </w:pPr>
            <w:sdt>
              <w:sdtPr>
                <w:id w:val="-797608129"/>
                <w:placeholder>
                  <w:docPart w:val="FEC5AE855E8B4FAC9B473F6B482E0BB6"/>
                </w:placeholder>
                <w:temporary/>
                <w:showingPlcHdr/>
                <w15:appearance w15:val="hidden"/>
              </w:sdtPr>
              <w:sdtEndPr/>
              <w:sdtContent>
                <w:r w:rsidR="00C45D7E" w:rsidRPr="00162614">
                  <w:t>CONTACT</w:t>
                </w:r>
              </w:sdtContent>
            </w:sdt>
          </w:p>
        </w:tc>
      </w:tr>
      <w:tr w:rsidR="00E35010" w:rsidRPr="00162614" w14:paraId="5820F5F8" w14:textId="77777777" w:rsidTr="00994C69">
        <w:trPr>
          <w:trHeight w:val="639"/>
        </w:trPr>
        <w:sdt>
          <w:sdtPr>
            <w:id w:val="-1659068039"/>
            <w:placeholder>
              <w:docPart w:val="292E676F296D4B98968E43C22FE8779C"/>
            </w:placeholder>
            <w:temporary/>
            <w:showingPlcHdr/>
            <w15:appearance w15:val="hidden"/>
          </w:sdtPr>
          <w:sdtEndPr/>
          <w:sdtContent>
            <w:tc>
              <w:tcPr>
                <w:tcW w:w="4706" w:type="dxa"/>
                <w:vMerge w:val="restart"/>
                <w:vAlign w:val="center"/>
              </w:tcPr>
              <w:p w14:paraId="68882BF7" w14:textId="77777777" w:rsidR="008D4A99" w:rsidRPr="000F3FE2" w:rsidRDefault="00C45D7E" w:rsidP="00994C6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591" w:type="dxa"/>
            <w:vMerge w:val="restart"/>
          </w:tcPr>
          <w:p w14:paraId="4B0B948C" w14:textId="77777777" w:rsidR="008D4A99" w:rsidRDefault="008D4A99" w:rsidP="00994C69"/>
        </w:tc>
        <w:tc>
          <w:tcPr>
            <w:tcW w:w="674" w:type="dxa"/>
            <w:vMerge w:val="restart"/>
            <w:vAlign w:val="center"/>
          </w:tcPr>
          <w:p w14:paraId="164E9554" w14:textId="77777777" w:rsidR="008D4A99" w:rsidRDefault="008D4A99" w:rsidP="00994C69"/>
        </w:tc>
        <w:tc>
          <w:tcPr>
            <w:tcW w:w="391" w:type="dxa"/>
            <w:vAlign w:val="center"/>
          </w:tcPr>
          <w:p w14:paraId="5FC38284" w14:textId="77777777" w:rsidR="008D4A99" w:rsidRPr="008D4A99" w:rsidRDefault="008D4A99" w:rsidP="00994C69">
            <w:r w:rsidRPr="00162614">
              <w:rPr>
                <w:noProof/>
              </w:rPr>
              <w:drawing>
                <wp:inline distT="0" distB="0" distL="0" distR="0" wp14:anchorId="2E7013F2" wp14:editId="1CB9EDFA">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326" w:type="dxa"/>
            <w:vAlign w:val="center"/>
          </w:tcPr>
          <w:p w14:paraId="6A72FB56" w14:textId="62F82DC0" w:rsidR="008D4A99" w:rsidRPr="008D4A99" w:rsidRDefault="00994C69" w:rsidP="00994C69">
            <w:pPr>
              <w:pStyle w:val="Contact1"/>
            </w:pPr>
            <w:r>
              <w:t>08061266260</w:t>
            </w:r>
          </w:p>
        </w:tc>
      </w:tr>
      <w:tr w:rsidR="00994C69" w:rsidRPr="00162614" w14:paraId="60773AAF" w14:textId="77777777" w:rsidTr="00994C69">
        <w:trPr>
          <w:trHeight w:val="637"/>
        </w:trPr>
        <w:tc>
          <w:tcPr>
            <w:tcW w:w="4706" w:type="dxa"/>
            <w:vMerge/>
            <w:vAlign w:val="center"/>
          </w:tcPr>
          <w:p w14:paraId="0389223C" w14:textId="77777777" w:rsidR="00994C69" w:rsidRPr="000F3FE2" w:rsidRDefault="00994C69" w:rsidP="00994C69"/>
        </w:tc>
        <w:tc>
          <w:tcPr>
            <w:tcW w:w="591" w:type="dxa"/>
            <w:vMerge/>
          </w:tcPr>
          <w:p w14:paraId="3EF303EE" w14:textId="77777777" w:rsidR="00994C69" w:rsidRDefault="00994C69" w:rsidP="00994C69"/>
        </w:tc>
        <w:tc>
          <w:tcPr>
            <w:tcW w:w="674" w:type="dxa"/>
            <w:vMerge/>
            <w:vAlign w:val="center"/>
          </w:tcPr>
          <w:p w14:paraId="0BEA9AC7" w14:textId="77777777" w:rsidR="00994C69" w:rsidRDefault="00994C69" w:rsidP="00994C69"/>
        </w:tc>
        <w:tc>
          <w:tcPr>
            <w:tcW w:w="391" w:type="dxa"/>
            <w:vAlign w:val="center"/>
          </w:tcPr>
          <w:p w14:paraId="42408B8D" w14:textId="390B9F91" w:rsidR="00994C69" w:rsidRPr="008D4A99" w:rsidRDefault="00994C69" w:rsidP="00994C69">
            <w:r w:rsidRPr="00162614">
              <w:rPr>
                <w:noProof/>
              </w:rPr>
              <w:drawing>
                <wp:inline distT="0" distB="0" distL="0" distR="0" wp14:anchorId="0DF54D67" wp14:editId="16A72616">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5255" cy="101600"/>
                          </a:xfrm>
                          <a:prstGeom prst="rect">
                            <a:avLst/>
                          </a:prstGeom>
                        </pic:spPr>
                      </pic:pic>
                    </a:graphicData>
                  </a:graphic>
                </wp:inline>
              </w:drawing>
            </w:r>
          </w:p>
        </w:tc>
        <w:tc>
          <w:tcPr>
            <w:tcW w:w="3326" w:type="dxa"/>
            <w:vAlign w:val="center"/>
          </w:tcPr>
          <w:p w14:paraId="41367019" w14:textId="0FCD2F1A" w:rsidR="00994C69" w:rsidRPr="008D4A99" w:rsidRDefault="00994C69" w:rsidP="00994C69">
            <w:pPr>
              <w:pStyle w:val="Contact1"/>
            </w:pPr>
            <w:r>
              <w:t>abdullahij951@gmail.com</w:t>
            </w:r>
          </w:p>
        </w:tc>
      </w:tr>
      <w:tr w:rsidR="00994C69" w:rsidRPr="00162614" w14:paraId="1BEE49F3" w14:textId="77777777" w:rsidTr="00994C69">
        <w:trPr>
          <w:trHeight w:val="637"/>
        </w:trPr>
        <w:tc>
          <w:tcPr>
            <w:tcW w:w="4706" w:type="dxa"/>
            <w:vMerge/>
            <w:vAlign w:val="center"/>
          </w:tcPr>
          <w:p w14:paraId="59132FFA" w14:textId="77777777" w:rsidR="00994C69" w:rsidRPr="000F3FE2" w:rsidRDefault="00994C69" w:rsidP="00994C69"/>
        </w:tc>
        <w:tc>
          <w:tcPr>
            <w:tcW w:w="591" w:type="dxa"/>
            <w:vMerge/>
          </w:tcPr>
          <w:p w14:paraId="502472F2" w14:textId="77777777" w:rsidR="00994C69" w:rsidRDefault="00994C69" w:rsidP="00994C69"/>
        </w:tc>
        <w:tc>
          <w:tcPr>
            <w:tcW w:w="674" w:type="dxa"/>
            <w:vMerge/>
            <w:vAlign w:val="center"/>
          </w:tcPr>
          <w:p w14:paraId="215A81B0" w14:textId="77777777" w:rsidR="00994C69" w:rsidRDefault="00994C69" w:rsidP="00994C69"/>
        </w:tc>
        <w:tc>
          <w:tcPr>
            <w:tcW w:w="391" w:type="dxa"/>
            <w:vAlign w:val="center"/>
          </w:tcPr>
          <w:p w14:paraId="282DF343" w14:textId="1C615238" w:rsidR="00994C69" w:rsidRPr="008D4A99" w:rsidRDefault="00994C69" w:rsidP="00994C69">
            <w:r w:rsidRPr="00162614">
              <w:rPr>
                <w:noProof/>
              </w:rPr>
              <w:drawing>
                <wp:inline distT="0" distB="0" distL="0" distR="0" wp14:anchorId="5C9BDD8C" wp14:editId="628F2E55">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9065" cy="132080"/>
                          </a:xfrm>
                          <a:prstGeom prst="rect">
                            <a:avLst/>
                          </a:prstGeom>
                        </pic:spPr>
                      </pic:pic>
                    </a:graphicData>
                  </a:graphic>
                </wp:inline>
              </w:drawing>
            </w:r>
          </w:p>
        </w:tc>
        <w:tc>
          <w:tcPr>
            <w:tcW w:w="3326" w:type="dxa"/>
            <w:vAlign w:val="center"/>
          </w:tcPr>
          <w:p w14:paraId="05DA1F45" w14:textId="550D8207" w:rsidR="00994C69" w:rsidRPr="008D4A99" w:rsidRDefault="00994C69" w:rsidP="00994C69">
            <w:pPr>
              <w:pStyle w:val="Contact2"/>
            </w:pPr>
            <w:r w:rsidRPr="00994C69">
              <w:rPr>
                <w:color w:val="333333" w:themeColor="text2"/>
              </w:rPr>
              <w:t xml:space="preserve">Unity </w:t>
            </w:r>
            <w:r w:rsidR="005A4DC8">
              <w:rPr>
                <w:color w:val="333333" w:themeColor="text2"/>
              </w:rPr>
              <w:t>2</w:t>
            </w:r>
            <w:r w:rsidRPr="00994C69">
              <w:rPr>
                <w:color w:val="333333" w:themeColor="text2"/>
              </w:rPr>
              <w:t xml:space="preserve">, no 6, Aroje, </w:t>
            </w:r>
            <w:r w:rsidR="005A4DC8" w:rsidRPr="00994C69">
              <w:rPr>
                <w:color w:val="333333" w:themeColor="text2"/>
              </w:rPr>
              <w:t>Ogbomosho</w:t>
            </w:r>
            <w:r w:rsidRPr="00994C69">
              <w:rPr>
                <w:color w:val="333333" w:themeColor="text2"/>
              </w:rPr>
              <w:t xml:space="preserve"> Nigeria</w:t>
            </w:r>
          </w:p>
        </w:tc>
      </w:tr>
      <w:tr w:rsidR="00994C69" w:rsidRPr="00162614" w14:paraId="7E6C8367" w14:textId="77777777" w:rsidTr="00994C69">
        <w:trPr>
          <w:trHeight w:val="637"/>
        </w:trPr>
        <w:tc>
          <w:tcPr>
            <w:tcW w:w="4706" w:type="dxa"/>
            <w:vMerge/>
            <w:vAlign w:val="center"/>
          </w:tcPr>
          <w:p w14:paraId="1F97A561" w14:textId="77777777" w:rsidR="00994C69" w:rsidRPr="000F3FE2" w:rsidRDefault="00994C69" w:rsidP="00994C69"/>
        </w:tc>
        <w:tc>
          <w:tcPr>
            <w:tcW w:w="591" w:type="dxa"/>
            <w:vMerge/>
          </w:tcPr>
          <w:p w14:paraId="17B03343" w14:textId="77777777" w:rsidR="00994C69" w:rsidRDefault="00994C69" w:rsidP="00994C69"/>
        </w:tc>
        <w:tc>
          <w:tcPr>
            <w:tcW w:w="674" w:type="dxa"/>
            <w:vMerge/>
            <w:vAlign w:val="center"/>
          </w:tcPr>
          <w:p w14:paraId="5DAB4D95" w14:textId="77777777" w:rsidR="00994C69" w:rsidRDefault="00994C69" w:rsidP="00994C69"/>
        </w:tc>
        <w:tc>
          <w:tcPr>
            <w:tcW w:w="391" w:type="dxa"/>
            <w:vAlign w:val="center"/>
          </w:tcPr>
          <w:p w14:paraId="0FCC2878" w14:textId="2D7923AE" w:rsidR="00994C69" w:rsidRPr="008D4A99" w:rsidRDefault="00994C69" w:rsidP="00994C69"/>
        </w:tc>
        <w:tc>
          <w:tcPr>
            <w:tcW w:w="3326" w:type="dxa"/>
            <w:vAlign w:val="center"/>
          </w:tcPr>
          <w:p w14:paraId="2639472E" w14:textId="29BCD925" w:rsidR="00994C69" w:rsidRPr="008D4A99" w:rsidRDefault="00994C69" w:rsidP="00994C69">
            <w:pPr>
              <w:pStyle w:val="Contact2"/>
            </w:pPr>
          </w:p>
        </w:tc>
      </w:tr>
      <w:tr w:rsidR="00994C69" w14:paraId="36EF6A36" w14:textId="77777777" w:rsidTr="00994C69">
        <w:trPr>
          <w:trHeight w:val="964"/>
        </w:trPr>
        <w:tc>
          <w:tcPr>
            <w:tcW w:w="4706" w:type="dxa"/>
            <w:vAlign w:val="center"/>
          </w:tcPr>
          <w:p w14:paraId="23FA0280" w14:textId="77777777" w:rsidR="00994C69" w:rsidRDefault="00994C69" w:rsidP="00994C69">
            <w:pPr>
              <w:pStyle w:val="Heading1"/>
              <w:outlineLvl w:val="0"/>
            </w:pPr>
            <w:sdt>
              <w:sdtPr>
                <w:id w:val="2070454609"/>
                <w:placeholder>
                  <w:docPart w:val="0878C76546154F8E8F26D219A972E949"/>
                </w:placeholder>
                <w:temporary/>
                <w:showingPlcHdr/>
                <w15:appearance w15:val="hidden"/>
              </w:sdtPr>
              <w:sdtContent>
                <w:r>
                  <w:t>EXPERIENCE</w:t>
                </w:r>
              </w:sdtContent>
            </w:sdt>
          </w:p>
        </w:tc>
        <w:tc>
          <w:tcPr>
            <w:tcW w:w="591" w:type="dxa"/>
          </w:tcPr>
          <w:p w14:paraId="493EBA8C" w14:textId="77777777" w:rsidR="00994C69" w:rsidRDefault="00994C69" w:rsidP="00994C69"/>
        </w:tc>
        <w:tc>
          <w:tcPr>
            <w:tcW w:w="674" w:type="dxa"/>
          </w:tcPr>
          <w:p w14:paraId="068762BB" w14:textId="77777777" w:rsidR="00994C69" w:rsidRDefault="00994C69" w:rsidP="00994C69"/>
        </w:tc>
        <w:tc>
          <w:tcPr>
            <w:tcW w:w="3717" w:type="dxa"/>
            <w:gridSpan w:val="2"/>
            <w:vAlign w:val="center"/>
          </w:tcPr>
          <w:p w14:paraId="12E3598E" w14:textId="77777777" w:rsidR="00994C69" w:rsidRPr="00C45D7E" w:rsidRDefault="00994C69" w:rsidP="00994C69">
            <w:pPr>
              <w:pStyle w:val="Heading1"/>
              <w:outlineLvl w:val="0"/>
              <w:rPr>
                <w:rFonts w:asciiTheme="minorHAnsi" w:hAnsiTheme="minorHAnsi"/>
              </w:rPr>
            </w:pPr>
            <w:sdt>
              <w:sdtPr>
                <w:id w:val="501783295"/>
                <w:placeholder>
                  <w:docPart w:val="194CF80A290542B79A9EF18B400FD803"/>
                </w:placeholder>
                <w:temporary/>
                <w:showingPlcHdr/>
                <w15:appearance w15:val="hidden"/>
              </w:sdtPr>
              <w:sdtContent>
                <w:r w:rsidRPr="00162614">
                  <w:t>SKILLS</w:t>
                </w:r>
              </w:sdtContent>
            </w:sdt>
          </w:p>
        </w:tc>
      </w:tr>
      <w:tr w:rsidR="00994C69" w:rsidRPr="00B87E22" w14:paraId="77B6C77B" w14:textId="77777777" w:rsidTr="00994C69">
        <w:trPr>
          <w:trHeight w:val="2608"/>
        </w:trPr>
        <w:tc>
          <w:tcPr>
            <w:tcW w:w="4706" w:type="dxa"/>
            <w:tcBorders>
              <w:bottom w:val="single" w:sz="4" w:space="0" w:color="3A8C95" w:themeColor="accent5" w:themeShade="80"/>
            </w:tcBorders>
          </w:tcPr>
          <w:p w14:paraId="19CA7A5A" w14:textId="2415FC65" w:rsidR="00994C69" w:rsidRPr="000C2FCA" w:rsidRDefault="000C2FCA" w:rsidP="00994C69">
            <w:pPr>
              <w:pStyle w:val="Heading2"/>
              <w:outlineLvl w:val="1"/>
              <w:rPr>
                <w:caps/>
              </w:rPr>
            </w:pPr>
            <w:r>
              <w:t>Junior Web Developer</w:t>
            </w:r>
            <w:r>
              <w:rPr>
                <w:caps/>
              </w:rPr>
              <w:t xml:space="preserve"> - </w:t>
            </w:r>
            <w:r w:rsidRPr="000C2FCA">
              <w:rPr>
                <w:caps/>
                <w:color w:val="999999" w:themeColor="background2"/>
                <w:sz w:val="22"/>
                <w:szCs w:val="22"/>
                <w:shd w:val="clear" w:color="auto" w:fill="FFFFFF"/>
              </w:rPr>
              <w:t>TIJAZZ</w:t>
            </w:r>
            <w:r w:rsidRPr="000C2FCA">
              <w:rPr>
                <w:caps/>
                <w:color w:val="868E96"/>
                <w:sz w:val="22"/>
                <w:szCs w:val="22"/>
                <w:shd w:val="clear" w:color="auto" w:fill="FFFFFF"/>
              </w:rPr>
              <w:t xml:space="preserve"> </w:t>
            </w:r>
          </w:p>
          <w:p w14:paraId="07C49548" w14:textId="6A39D927" w:rsidR="00994C69" w:rsidRPr="00162614" w:rsidRDefault="005A4DC8" w:rsidP="00994C69">
            <w:pPr>
              <w:pStyle w:val="Date"/>
            </w:pPr>
            <w:r>
              <w:t>2020-now</w:t>
            </w:r>
          </w:p>
          <w:p w14:paraId="1B9FA2AE" w14:textId="77777777" w:rsidR="00994C69" w:rsidRPr="00162614" w:rsidRDefault="00994C69" w:rsidP="00994C69">
            <w:sdt>
              <w:sdtPr>
                <w:id w:val="1303110785"/>
                <w:placeholder>
                  <w:docPart w:val="16A1B3420DE1473A9394C15F0564396B"/>
                </w:placeholder>
                <w:temporary/>
                <w:showingPlcHdr/>
                <w15:appearance w15:val="hidden"/>
              </w:sdtPr>
              <w:sdtContent>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591" w:type="dxa"/>
          </w:tcPr>
          <w:p w14:paraId="5630B78A" w14:textId="77777777" w:rsidR="00994C69" w:rsidRDefault="00994C69" w:rsidP="00994C69"/>
        </w:tc>
        <w:tc>
          <w:tcPr>
            <w:tcW w:w="674" w:type="dxa"/>
          </w:tcPr>
          <w:p w14:paraId="25FE0A2B" w14:textId="77777777" w:rsidR="00994C69" w:rsidRDefault="00994C69" w:rsidP="00994C69"/>
        </w:tc>
        <w:tc>
          <w:tcPr>
            <w:tcW w:w="3717" w:type="dxa"/>
            <w:gridSpan w:val="2"/>
            <w:vMerge w:val="restart"/>
            <w:vAlign w:val="center"/>
          </w:tcPr>
          <w:p w14:paraId="04AA48B7" w14:textId="17E14563" w:rsidR="00994C69" w:rsidRDefault="00994C69" w:rsidP="00994C69">
            <w:pPr>
              <w:pStyle w:val="ListBullet"/>
            </w:pPr>
            <w:r>
              <w:t>Python - Intermediate</w:t>
            </w:r>
          </w:p>
          <w:p w14:paraId="18203A80" w14:textId="5036926A" w:rsidR="00994C69" w:rsidRDefault="00994C69" w:rsidP="00994C69">
            <w:pPr>
              <w:pStyle w:val="ListBullet"/>
            </w:pPr>
            <w:r>
              <w:t>SQL - Intermediate</w:t>
            </w:r>
          </w:p>
          <w:p w14:paraId="44614D6E" w14:textId="741C28BF" w:rsidR="00994C69" w:rsidRDefault="00994C69" w:rsidP="00994C69">
            <w:pPr>
              <w:pStyle w:val="ListBullet"/>
            </w:pPr>
            <w:r>
              <w:t>JAVA - Beginner</w:t>
            </w:r>
          </w:p>
          <w:p w14:paraId="404277B7" w14:textId="727CBDCE" w:rsidR="00994C69" w:rsidRDefault="00994C69" w:rsidP="00994C69">
            <w:pPr>
              <w:pStyle w:val="ListBullet"/>
            </w:pPr>
            <w:r>
              <w:t>JavaScript - Intermediate</w:t>
            </w:r>
          </w:p>
          <w:p w14:paraId="7C1DA392" w14:textId="78785D12" w:rsidR="00994C69" w:rsidRDefault="00994C69" w:rsidP="00994C69">
            <w:pPr>
              <w:pStyle w:val="ListBullet"/>
            </w:pPr>
            <w:r>
              <w:t>HTML - Advanced</w:t>
            </w:r>
          </w:p>
          <w:p w14:paraId="33148C6B" w14:textId="1967A5E0" w:rsidR="00994C69" w:rsidRDefault="00994C69" w:rsidP="00994C69">
            <w:pPr>
              <w:pStyle w:val="ListBullet"/>
            </w:pPr>
            <w:r>
              <w:t>CSS - Advanced</w:t>
            </w:r>
          </w:p>
          <w:p w14:paraId="4B328C7B" w14:textId="6B876B59" w:rsidR="00994C69" w:rsidRDefault="00994C69" w:rsidP="00994C69">
            <w:pPr>
              <w:pStyle w:val="ListBullet"/>
            </w:pPr>
            <w:r>
              <w:t xml:space="preserve">PHP </w:t>
            </w:r>
            <w:r w:rsidR="00BE74E5">
              <w:t>–</w:t>
            </w:r>
            <w:r>
              <w:t xml:space="preserve"> Intermediate</w:t>
            </w:r>
          </w:p>
          <w:p w14:paraId="4FD17220" w14:textId="77777777" w:rsidR="00BE74E5" w:rsidRDefault="000C2FCA" w:rsidP="00994C69">
            <w:pPr>
              <w:pStyle w:val="ListBullet"/>
            </w:pPr>
            <w:r>
              <w:t>Debugging-Intermediate</w:t>
            </w:r>
          </w:p>
          <w:p w14:paraId="5E121B86" w14:textId="5AED0BDC" w:rsidR="000C2FCA" w:rsidRPr="00373FC8" w:rsidRDefault="000C2FCA" w:rsidP="00994C69">
            <w:pPr>
              <w:pStyle w:val="ListBullet"/>
            </w:pPr>
            <w:r>
              <w:t>Git - intermediate</w:t>
            </w:r>
          </w:p>
        </w:tc>
      </w:tr>
      <w:tr w:rsidR="00994C69" w:rsidRPr="00162614" w14:paraId="09755057" w14:textId="77777777" w:rsidTr="00994C69">
        <w:trPr>
          <w:trHeight w:val="907"/>
        </w:trPr>
        <w:tc>
          <w:tcPr>
            <w:tcW w:w="4706" w:type="dxa"/>
            <w:vMerge w:val="restart"/>
            <w:tcBorders>
              <w:top w:val="single" w:sz="4" w:space="0" w:color="3A8C95" w:themeColor="accent5" w:themeShade="80"/>
            </w:tcBorders>
          </w:tcPr>
          <w:p w14:paraId="3A0FB7CA" w14:textId="038CC217" w:rsidR="00994C69" w:rsidRPr="00162614" w:rsidRDefault="005A4DC8" w:rsidP="00994C69">
            <w:pPr>
              <w:pStyle w:val="Heading2"/>
              <w:outlineLvl w:val="1"/>
            </w:pPr>
            <w:r>
              <w:t>Backend Developer</w:t>
            </w:r>
            <w:r w:rsidR="000C2FCA">
              <w:t xml:space="preserve"> - </w:t>
            </w:r>
            <w:r w:rsidR="000C2FCA" w:rsidRPr="000C2FCA">
              <w:rPr>
                <w:color w:val="999999" w:themeColor="background2"/>
                <w:sz w:val="22"/>
                <w:szCs w:val="22"/>
              </w:rPr>
              <w:t>D</w:t>
            </w:r>
            <w:r w:rsidR="000C2FCA">
              <w:rPr>
                <w:color w:val="999999" w:themeColor="background2"/>
                <w:sz w:val="22"/>
                <w:szCs w:val="22"/>
              </w:rPr>
              <w:t>UFMA</w:t>
            </w:r>
          </w:p>
          <w:p w14:paraId="080A8ED6" w14:textId="79F13D17" w:rsidR="00994C69" w:rsidRPr="00162614" w:rsidRDefault="005A4DC8" w:rsidP="00994C69">
            <w:pPr>
              <w:pStyle w:val="Date"/>
            </w:pPr>
            <w:r>
              <w:t>2020-now</w:t>
            </w:r>
          </w:p>
          <w:p w14:paraId="1816620A" w14:textId="77777777" w:rsidR="00994C69" w:rsidRDefault="00994C69" w:rsidP="00994C69">
            <w:sdt>
              <w:sdtPr>
                <w:id w:val="338587272"/>
                <w:placeholder>
                  <w:docPart w:val="5A2A8D2D1F4D4AB2B97836B5451C62B2"/>
                </w:placeholder>
                <w:temporary/>
                <w:showingPlcHdr/>
                <w15:appearance w15:val="hidden"/>
              </w:sdtPr>
              <w:sdtContent>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sdtContent>
            </w:sdt>
          </w:p>
          <w:p w14:paraId="2DBBD940" w14:textId="77777777" w:rsidR="00994C69" w:rsidRPr="00BB3142" w:rsidRDefault="00994C69" w:rsidP="00994C69">
            <w:pPr>
              <w:ind w:left="-113"/>
            </w:pPr>
          </w:p>
        </w:tc>
        <w:tc>
          <w:tcPr>
            <w:tcW w:w="591" w:type="dxa"/>
          </w:tcPr>
          <w:p w14:paraId="1A8A27E5" w14:textId="77777777" w:rsidR="00994C69" w:rsidRDefault="00994C69" w:rsidP="00994C69"/>
        </w:tc>
        <w:tc>
          <w:tcPr>
            <w:tcW w:w="674" w:type="dxa"/>
            <w:vMerge w:val="restart"/>
          </w:tcPr>
          <w:p w14:paraId="41294625" w14:textId="77777777" w:rsidR="00994C69" w:rsidRDefault="00994C69" w:rsidP="00994C69"/>
        </w:tc>
        <w:tc>
          <w:tcPr>
            <w:tcW w:w="3717" w:type="dxa"/>
            <w:gridSpan w:val="2"/>
            <w:vMerge/>
            <w:vAlign w:val="center"/>
          </w:tcPr>
          <w:p w14:paraId="6774DDFE" w14:textId="77777777" w:rsidR="00994C69" w:rsidRPr="00B87E22" w:rsidRDefault="00994C69" w:rsidP="00994C69">
            <w:pPr>
              <w:ind w:left="-113"/>
              <w:rPr>
                <w:rStyle w:val="Heading3Char"/>
              </w:rPr>
            </w:pPr>
          </w:p>
        </w:tc>
      </w:tr>
      <w:tr w:rsidR="00994C69" w:rsidRPr="00B87E22" w14:paraId="052ECA21" w14:textId="77777777" w:rsidTr="00994C69">
        <w:trPr>
          <w:trHeight w:val="850"/>
        </w:trPr>
        <w:tc>
          <w:tcPr>
            <w:tcW w:w="4706" w:type="dxa"/>
            <w:vMerge/>
            <w:tcBorders>
              <w:bottom w:val="single" w:sz="4" w:space="0" w:color="3A8C95" w:themeColor="accent5" w:themeShade="80"/>
            </w:tcBorders>
            <w:vAlign w:val="center"/>
          </w:tcPr>
          <w:p w14:paraId="7497BEC4" w14:textId="77777777" w:rsidR="00994C69" w:rsidRDefault="00994C69" w:rsidP="00994C69">
            <w:pPr>
              <w:pStyle w:val="Heading3"/>
              <w:ind w:left="-113"/>
              <w:outlineLvl w:val="2"/>
            </w:pPr>
          </w:p>
        </w:tc>
        <w:tc>
          <w:tcPr>
            <w:tcW w:w="591" w:type="dxa"/>
          </w:tcPr>
          <w:p w14:paraId="7C7E6900" w14:textId="77777777" w:rsidR="00994C69" w:rsidRDefault="00994C69" w:rsidP="00994C69"/>
        </w:tc>
        <w:tc>
          <w:tcPr>
            <w:tcW w:w="674" w:type="dxa"/>
            <w:vMerge/>
          </w:tcPr>
          <w:p w14:paraId="188F1253" w14:textId="77777777" w:rsidR="00994C69" w:rsidRDefault="00994C69" w:rsidP="00994C69"/>
        </w:tc>
        <w:tc>
          <w:tcPr>
            <w:tcW w:w="3717" w:type="dxa"/>
            <w:gridSpan w:val="2"/>
            <w:vAlign w:val="center"/>
          </w:tcPr>
          <w:p w14:paraId="43BEAE3A" w14:textId="77777777" w:rsidR="00994C69" w:rsidRPr="00C45D7E" w:rsidRDefault="00994C69" w:rsidP="00994C69">
            <w:pPr>
              <w:pStyle w:val="Heading1"/>
              <w:outlineLvl w:val="0"/>
              <w:rPr>
                <w:rStyle w:val="Heading3Char"/>
                <w:sz w:val="36"/>
                <w:szCs w:val="32"/>
              </w:rPr>
            </w:pPr>
            <w:sdt>
              <w:sdtPr>
                <w:rPr>
                  <w:sz w:val="28"/>
                  <w:szCs w:val="24"/>
                </w:rPr>
                <w:id w:val="-1881937965"/>
                <w:placeholder>
                  <w:docPart w:val="D88A1F748CD74831935F0D72D3EDF4D3"/>
                </w:placeholder>
                <w:temporary/>
                <w:showingPlcHdr/>
                <w15:appearance w15:val="hidden"/>
              </w:sdtPr>
              <w:sdtContent>
                <w:r w:rsidRPr="00162614">
                  <w:t>EDUCATION</w:t>
                </w:r>
              </w:sdtContent>
            </w:sdt>
          </w:p>
        </w:tc>
      </w:tr>
      <w:tr w:rsidR="00994C69" w:rsidRPr="00162614" w14:paraId="1A1CCBA9" w14:textId="77777777" w:rsidTr="00994C69">
        <w:trPr>
          <w:trHeight w:val="1417"/>
        </w:trPr>
        <w:tc>
          <w:tcPr>
            <w:tcW w:w="4706" w:type="dxa"/>
            <w:vMerge w:val="restart"/>
            <w:tcBorders>
              <w:top w:val="single" w:sz="4" w:space="0" w:color="3A8C95" w:themeColor="accent5" w:themeShade="80"/>
            </w:tcBorders>
            <w:vAlign w:val="center"/>
          </w:tcPr>
          <w:p w14:paraId="6F0D0C68" w14:textId="2763F824" w:rsidR="00994C69" w:rsidRPr="00162614" w:rsidRDefault="00994C69" w:rsidP="00994C69">
            <w:pPr>
              <w:pStyle w:val="Heading2"/>
              <w:outlineLvl w:val="1"/>
              <w:rPr>
                <w:rStyle w:val="Heading4Char"/>
                <w:b/>
                <w:iCs w:val="0"/>
                <w:color w:val="434343" w:themeColor="accent3"/>
              </w:rPr>
            </w:pPr>
          </w:p>
          <w:p w14:paraId="78829117" w14:textId="41CF5DB1" w:rsidR="00994C69" w:rsidRPr="00BB3142" w:rsidRDefault="00994C69" w:rsidP="00994C69"/>
        </w:tc>
        <w:tc>
          <w:tcPr>
            <w:tcW w:w="591" w:type="dxa"/>
          </w:tcPr>
          <w:p w14:paraId="4405064F" w14:textId="77777777" w:rsidR="00994C69" w:rsidRDefault="00994C69" w:rsidP="00994C69">
            <w:pPr>
              <w:spacing w:before="40"/>
            </w:pPr>
          </w:p>
        </w:tc>
        <w:tc>
          <w:tcPr>
            <w:tcW w:w="674" w:type="dxa"/>
            <w:vMerge w:val="restart"/>
          </w:tcPr>
          <w:p w14:paraId="0FCFCE5B" w14:textId="77777777" w:rsidR="00994C69" w:rsidRDefault="00994C69" w:rsidP="00994C69">
            <w:pPr>
              <w:spacing w:before="40"/>
            </w:pPr>
          </w:p>
        </w:tc>
        <w:tc>
          <w:tcPr>
            <w:tcW w:w="3717" w:type="dxa"/>
            <w:gridSpan w:val="2"/>
            <w:tcBorders>
              <w:bottom w:val="single" w:sz="4" w:space="0" w:color="999999" w:themeColor="background2"/>
            </w:tcBorders>
            <w:vAlign w:val="center"/>
          </w:tcPr>
          <w:p w14:paraId="322C41BD" w14:textId="7D649596" w:rsidR="00994C69" w:rsidRPr="00162614" w:rsidRDefault="00994C69" w:rsidP="00994C69">
            <w:pPr>
              <w:pStyle w:val="Heading2"/>
              <w:outlineLvl w:val="1"/>
            </w:pPr>
            <w:r>
              <w:t xml:space="preserve">University </w:t>
            </w:r>
            <w:r w:rsidR="000C2FCA">
              <w:t>of</w:t>
            </w:r>
            <w:r>
              <w:t xml:space="preserve"> Ibadan</w:t>
            </w:r>
          </w:p>
          <w:p w14:paraId="66E2D0D7" w14:textId="3AC13EEA" w:rsidR="00994C69" w:rsidRPr="00162614" w:rsidRDefault="00994C69" w:rsidP="00994C69">
            <w:pPr>
              <w:pStyle w:val="Date"/>
            </w:pPr>
            <w:r>
              <w:t>2014-2020</w:t>
            </w:r>
          </w:p>
          <w:p w14:paraId="2672B880" w14:textId="77D99AB5" w:rsidR="00994C69" w:rsidRPr="008A65BA" w:rsidRDefault="00994C69" w:rsidP="00994C69"/>
        </w:tc>
      </w:tr>
      <w:tr w:rsidR="00994C69" w:rsidRPr="00162614" w14:paraId="1522FEC5" w14:textId="77777777" w:rsidTr="00994C69">
        <w:trPr>
          <w:trHeight w:val="1417"/>
        </w:trPr>
        <w:tc>
          <w:tcPr>
            <w:tcW w:w="4706" w:type="dxa"/>
            <w:vMerge/>
            <w:vAlign w:val="center"/>
          </w:tcPr>
          <w:p w14:paraId="5DBDDEF8" w14:textId="77777777" w:rsidR="00994C69" w:rsidRDefault="00994C69" w:rsidP="00994C69">
            <w:pPr>
              <w:pStyle w:val="Heading3"/>
              <w:ind w:left="-113"/>
              <w:outlineLvl w:val="2"/>
            </w:pPr>
          </w:p>
        </w:tc>
        <w:tc>
          <w:tcPr>
            <w:tcW w:w="591" w:type="dxa"/>
          </w:tcPr>
          <w:p w14:paraId="581FC25C" w14:textId="77777777" w:rsidR="00994C69" w:rsidRDefault="00994C69" w:rsidP="00994C69"/>
        </w:tc>
        <w:tc>
          <w:tcPr>
            <w:tcW w:w="674" w:type="dxa"/>
            <w:vMerge/>
          </w:tcPr>
          <w:p w14:paraId="55701D56" w14:textId="77777777" w:rsidR="00994C69" w:rsidRDefault="00994C69" w:rsidP="00994C69"/>
        </w:tc>
        <w:tc>
          <w:tcPr>
            <w:tcW w:w="3717" w:type="dxa"/>
            <w:gridSpan w:val="2"/>
            <w:tcBorders>
              <w:top w:val="single" w:sz="4" w:space="0" w:color="999999" w:themeColor="background2"/>
            </w:tcBorders>
            <w:vAlign w:val="center"/>
          </w:tcPr>
          <w:p w14:paraId="5DBF761C" w14:textId="77795928" w:rsidR="00994C69" w:rsidRPr="00162614" w:rsidRDefault="00994C69" w:rsidP="00994C69"/>
        </w:tc>
      </w:tr>
    </w:tbl>
    <w:p w14:paraId="7A9482EF" w14:textId="77777777" w:rsidR="00535F87" w:rsidRPr="00BA3E51" w:rsidRDefault="00535F87" w:rsidP="001C6718"/>
    <w:sectPr w:rsidR="00535F87" w:rsidRPr="00BA3E51" w:rsidSect="00F50BC6">
      <w:headerReference w:type="default" r:id="rId1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33766" w14:textId="77777777" w:rsidR="00AB3559" w:rsidRDefault="00AB3559" w:rsidP="00BA3E51">
      <w:pPr>
        <w:spacing w:line="240" w:lineRule="auto"/>
      </w:pPr>
      <w:r>
        <w:separator/>
      </w:r>
    </w:p>
  </w:endnote>
  <w:endnote w:type="continuationSeparator" w:id="0">
    <w:p w14:paraId="2CA8C4CF" w14:textId="77777777" w:rsidR="00AB3559" w:rsidRDefault="00AB355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D4FD" w14:textId="77777777" w:rsidR="00AB3559" w:rsidRDefault="00AB3559" w:rsidP="00BA3E51">
      <w:pPr>
        <w:spacing w:line="240" w:lineRule="auto"/>
      </w:pPr>
      <w:r>
        <w:separator/>
      </w:r>
    </w:p>
  </w:footnote>
  <w:footnote w:type="continuationSeparator" w:id="0">
    <w:p w14:paraId="2845A968" w14:textId="77777777" w:rsidR="00AB3559" w:rsidRDefault="00AB3559"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11318"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39AE42A5" wp14:editId="6D3F92F3">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D82D"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3AF57169" wp14:editId="750C89CE">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3FED6"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7D0F9AAB" wp14:editId="5AAD959E">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29B94"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5051C635" wp14:editId="6C2DCA19">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586A"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33AF2209" wp14:editId="60B97DF9">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4137E"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472296F8" wp14:editId="150675F2">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2EF80"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33E79430" wp14:editId="562CD605">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5014"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111B5CD4" wp14:editId="61C4F0C7">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D22BA"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69"/>
    <w:rsid w:val="00025D23"/>
    <w:rsid w:val="000407F5"/>
    <w:rsid w:val="00041F8A"/>
    <w:rsid w:val="00045F2E"/>
    <w:rsid w:val="00055BBC"/>
    <w:rsid w:val="00073BF3"/>
    <w:rsid w:val="00081B51"/>
    <w:rsid w:val="000C2FCA"/>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238C5"/>
    <w:rsid w:val="00535F87"/>
    <w:rsid w:val="00564622"/>
    <w:rsid w:val="005A4DC8"/>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94C69"/>
    <w:rsid w:val="009C7105"/>
    <w:rsid w:val="009E3575"/>
    <w:rsid w:val="00AB3559"/>
    <w:rsid w:val="00AB7FE5"/>
    <w:rsid w:val="00AC1E5A"/>
    <w:rsid w:val="00B87E22"/>
    <w:rsid w:val="00BA2D2C"/>
    <w:rsid w:val="00BA3E51"/>
    <w:rsid w:val="00BB3142"/>
    <w:rsid w:val="00BE74E5"/>
    <w:rsid w:val="00C155FC"/>
    <w:rsid w:val="00C45D7E"/>
    <w:rsid w:val="00CB1D3C"/>
    <w:rsid w:val="00D666BB"/>
    <w:rsid w:val="00D8505D"/>
    <w:rsid w:val="00DA2339"/>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CF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1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6C5938E1F741EEA585150186D26BA5"/>
        <w:category>
          <w:name w:val="General"/>
          <w:gallery w:val="placeholder"/>
        </w:category>
        <w:types>
          <w:type w:val="bbPlcHdr"/>
        </w:types>
        <w:behaviors>
          <w:behavior w:val="content"/>
        </w:behaviors>
        <w:guid w:val="{C1BD4F1A-0FBA-4D6F-9B82-6A95F74D873E}"/>
      </w:docPartPr>
      <w:docPartBody>
        <w:p w:rsidR="00000000" w:rsidRDefault="00925FB2">
          <w:pPr>
            <w:pStyle w:val="E36C5938E1F741EEA585150186D26BA5"/>
          </w:pPr>
          <w:r w:rsidRPr="00C45D7E">
            <w:t>PROFILE</w:t>
          </w:r>
        </w:p>
      </w:docPartBody>
    </w:docPart>
    <w:docPart>
      <w:docPartPr>
        <w:name w:val="FEC5AE855E8B4FAC9B473F6B482E0BB6"/>
        <w:category>
          <w:name w:val="General"/>
          <w:gallery w:val="placeholder"/>
        </w:category>
        <w:types>
          <w:type w:val="bbPlcHdr"/>
        </w:types>
        <w:behaviors>
          <w:behavior w:val="content"/>
        </w:behaviors>
        <w:guid w:val="{AFBE6291-BA1C-4895-A465-8ACE0A7D8820}"/>
      </w:docPartPr>
      <w:docPartBody>
        <w:p w:rsidR="00000000" w:rsidRDefault="00925FB2">
          <w:pPr>
            <w:pStyle w:val="FEC5AE855E8B4FAC9B473F6B482E0BB6"/>
          </w:pPr>
          <w:r w:rsidRPr="00162614">
            <w:t>CONTACT</w:t>
          </w:r>
        </w:p>
      </w:docPartBody>
    </w:docPart>
    <w:docPart>
      <w:docPartPr>
        <w:name w:val="292E676F296D4B98968E43C22FE8779C"/>
        <w:category>
          <w:name w:val="General"/>
          <w:gallery w:val="placeholder"/>
        </w:category>
        <w:types>
          <w:type w:val="bbPlcHdr"/>
        </w:types>
        <w:behaviors>
          <w:behavior w:val="content"/>
        </w:behaviors>
        <w:guid w:val="{8DD06383-0C66-4962-9693-C1B9C7B2CED0}"/>
      </w:docPartPr>
      <w:docPartBody>
        <w:p w:rsidR="00000000" w:rsidRDefault="00925FB2">
          <w:pPr>
            <w:pStyle w:val="292E676F296D4B98968E43C22FE8779C"/>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w:t>
          </w:r>
          <w:r w:rsidRPr="00C45D7E">
            <w:rPr>
              <w:lang w:val="it-IT"/>
            </w:rPr>
            <w:t xml:space="preserve">p ex ea commodo consequat. </w:t>
          </w:r>
          <w:r w:rsidRPr="00C45D7E">
            <w:t>Duis autem vel eum iriure dolor in hendrerit in vulputate. Lorem ipsum dolor sit amet, consectetuer.</w:t>
          </w:r>
        </w:p>
      </w:docPartBody>
    </w:docPart>
    <w:docPart>
      <w:docPartPr>
        <w:name w:val="0878C76546154F8E8F26D219A972E949"/>
        <w:category>
          <w:name w:val="General"/>
          <w:gallery w:val="placeholder"/>
        </w:category>
        <w:types>
          <w:type w:val="bbPlcHdr"/>
        </w:types>
        <w:behaviors>
          <w:behavior w:val="content"/>
        </w:behaviors>
        <w:guid w:val="{EE99D560-6574-4E30-9EC5-563ED1A3C5A8}"/>
      </w:docPartPr>
      <w:docPartBody>
        <w:p w:rsidR="00000000" w:rsidRDefault="006933CA" w:rsidP="006933CA">
          <w:pPr>
            <w:pStyle w:val="0878C76546154F8E8F26D219A972E949"/>
          </w:pPr>
          <w:r>
            <w:t>EXPERIENCE</w:t>
          </w:r>
        </w:p>
      </w:docPartBody>
    </w:docPart>
    <w:docPart>
      <w:docPartPr>
        <w:name w:val="194CF80A290542B79A9EF18B400FD803"/>
        <w:category>
          <w:name w:val="General"/>
          <w:gallery w:val="placeholder"/>
        </w:category>
        <w:types>
          <w:type w:val="bbPlcHdr"/>
        </w:types>
        <w:behaviors>
          <w:behavior w:val="content"/>
        </w:behaviors>
        <w:guid w:val="{456FC328-1160-4DC4-A8B4-45CB1945673B}"/>
      </w:docPartPr>
      <w:docPartBody>
        <w:p w:rsidR="00000000" w:rsidRDefault="006933CA" w:rsidP="006933CA">
          <w:pPr>
            <w:pStyle w:val="194CF80A290542B79A9EF18B400FD803"/>
          </w:pPr>
          <w:r w:rsidRPr="00162614">
            <w:t>SKILLS</w:t>
          </w:r>
        </w:p>
      </w:docPartBody>
    </w:docPart>
    <w:docPart>
      <w:docPartPr>
        <w:name w:val="16A1B3420DE1473A9394C15F0564396B"/>
        <w:category>
          <w:name w:val="General"/>
          <w:gallery w:val="placeholder"/>
        </w:category>
        <w:types>
          <w:type w:val="bbPlcHdr"/>
        </w:types>
        <w:behaviors>
          <w:behavior w:val="content"/>
        </w:behaviors>
        <w:guid w:val="{952D3BD6-D00C-4C0B-935B-0774050CFE55}"/>
      </w:docPartPr>
      <w:docPartBody>
        <w:p w:rsidR="00000000" w:rsidRDefault="006933CA" w:rsidP="006933CA">
          <w:pPr>
            <w:pStyle w:val="16A1B3420DE1473A9394C15F0564396B"/>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A2A8D2D1F4D4AB2B97836B5451C62B2"/>
        <w:category>
          <w:name w:val="General"/>
          <w:gallery w:val="placeholder"/>
        </w:category>
        <w:types>
          <w:type w:val="bbPlcHdr"/>
        </w:types>
        <w:behaviors>
          <w:behavior w:val="content"/>
        </w:behaviors>
        <w:guid w:val="{98260E43-AC54-4F24-82FC-691861F73567}"/>
      </w:docPartPr>
      <w:docPartBody>
        <w:p w:rsidR="00000000" w:rsidRDefault="006933CA" w:rsidP="006933CA">
          <w:pPr>
            <w:pStyle w:val="5A2A8D2D1F4D4AB2B97836B5451C62B2"/>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D88A1F748CD74831935F0D72D3EDF4D3"/>
        <w:category>
          <w:name w:val="General"/>
          <w:gallery w:val="placeholder"/>
        </w:category>
        <w:types>
          <w:type w:val="bbPlcHdr"/>
        </w:types>
        <w:behaviors>
          <w:behavior w:val="content"/>
        </w:behaviors>
        <w:guid w:val="{00D6CA22-EAA4-4D3B-83E2-5FF09A1D1CED}"/>
      </w:docPartPr>
      <w:docPartBody>
        <w:p w:rsidR="00000000" w:rsidRDefault="006933CA" w:rsidP="006933CA">
          <w:pPr>
            <w:pStyle w:val="D88A1F748CD74831935F0D72D3EDF4D3"/>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CA"/>
    <w:rsid w:val="006933CA"/>
    <w:rsid w:val="00925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rsid w:val="006933CA"/>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3F5D5C4F64C109584AECA883D7E1D">
    <w:name w:val="83C3F5D5C4F64C109584AECA883D7E1D"/>
  </w:style>
  <w:style w:type="paragraph" w:customStyle="1" w:styleId="F9CEFD6609D1472AAB924F1E10C31E9B">
    <w:name w:val="F9CEFD6609D1472AAB924F1E10C31E9B"/>
  </w:style>
  <w:style w:type="paragraph" w:customStyle="1" w:styleId="2853B1A7687345288916A012195E0408">
    <w:name w:val="2853B1A7687345288916A012195E0408"/>
  </w:style>
  <w:style w:type="paragraph" w:customStyle="1" w:styleId="D21276872A42478484C591FCB6B8B2C1">
    <w:name w:val="D21276872A42478484C591FCB6B8B2C1"/>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customStyle="1" w:styleId="ACAACCCAD2CA4EA98582A721C748B2A0">
    <w:name w:val="ACAACCCAD2CA4EA98582A721C748B2A0"/>
  </w:style>
  <w:style w:type="paragraph" w:customStyle="1" w:styleId="E36C5938E1F741EEA585150186D26BA5">
    <w:name w:val="E36C5938E1F741EEA585150186D26BA5"/>
  </w:style>
  <w:style w:type="paragraph" w:customStyle="1" w:styleId="FEC5AE855E8B4FAC9B473F6B482E0BB6">
    <w:name w:val="FEC5AE855E8B4FAC9B473F6B482E0BB6"/>
  </w:style>
  <w:style w:type="paragraph" w:customStyle="1" w:styleId="292E676F296D4B98968E43C22FE8779C">
    <w:name w:val="292E676F296D4B98968E43C22FE8779C"/>
  </w:style>
  <w:style w:type="paragraph" w:customStyle="1" w:styleId="7C10C4024CD840238AA712CD932B1133">
    <w:name w:val="7C10C4024CD840238AA712CD932B1133"/>
  </w:style>
  <w:style w:type="paragraph" w:customStyle="1" w:styleId="1AA165586B8249668C5B2734E65A22F6">
    <w:name w:val="1AA165586B8249668C5B2734E65A22F6"/>
  </w:style>
  <w:style w:type="paragraph" w:customStyle="1" w:styleId="98DE5244D99E436296EDD2B0A88C80AE">
    <w:name w:val="98DE5244D99E436296EDD2B0A88C80AE"/>
  </w:style>
  <w:style w:type="paragraph" w:customStyle="1" w:styleId="AF28A6EEE6034D3585387EEB9CC0425C">
    <w:name w:val="AF28A6EEE6034D3585387EEB9CC0425C"/>
  </w:style>
  <w:style w:type="paragraph" w:customStyle="1" w:styleId="663699EB76BA479FBF06887843C823FF">
    <w:name w:val="663699EB76BA479FBF06887843C823FF"/>
  </w:style>
  <w:style w:type="paragraph" w:customStyle="1" w:styleId="4C80BB09884E4C679D00AD7B60F9F5EF">
    <w:name w:val="4C80BB09884E4C679D00AD7B60F9F5EF"/>
  </w:style>
  <w:style w:type="paragraph" w:customStyle="1" w:styleId="88E181AA09CF4630A62154512406A3C9">
    <w:name w:val="88E181AA09CF4630A62154512406A3C9"/>
  </w:style>
  <w:style w:type="paragraph" w:customStyle="1" w:styleId="7A858A83DAC84D7A8A975FD80E3D2A79">
    <w:name w:val="7A858A83DAC84D7A8A975FD80E3D2A79"/>
  </w:style>
  <w:style w:type="paragraph" w:customStyle="1" w:styleId="739E29C389B144D4BD73076B72847189">
    <w:name w:val="739E29C389B144D4BD73076B72847189"/>
  </w:style>
  <w:style w:type="paragraph" w:styleId="ListBullet">
    <w:name w:val="List Bullet"/>
    <w:basedOn w:val="Normal"/>
    <w:uiPriority w:val="99"/>
    <w:qFormat/>
    <w:rsid w:val="006933CA"/>
    <w:pPr>
      <w:numPr>
        <w:numId w:val="2"/>
      </w:numPr>
      <w:spacing w:after="0" w:line="400" w:lineRule="exact"/>
      <w:contextualSpacing/>
    </w:pPr>
    <w:rPr>
      <w:rFonts w:eastAsiaTheme="minorHAnsi"/>
      <w:color w:val="4472C4" w:themeColor="accent1"/>
      <w:sz w:val="28"/>
      <w:szCs w:val="18"/>
      <w:lang w:val="en-US" w:eastAsia="en-US"/>
    </w:rPr>
  </w:style>
  <w:style w:type="numbering" w:customStyle="1" w:styleId="BullettedList">
    <w:name w:val="BullettedList"/>
    <w:uiPriority w:val="99"/>
    <w:rsid w:val="006933CA"/>
    <w:pPr>
      <w:numPr>
        <w:numId w:val="1"/>
      </w:numPr>
    </w:pPr>
  </w:style>
  <w:style w:type="paragraph" w:styleId="ListBullet2">
    <w:name w:val="List Bullet 2"/>
    <w:basedOn w:val="Normal"/>
    <w:uiPriority w:val="99"/>
    <w:semiHidden/>
    <w:unhideWhenUsed/>
    <w:rsid w:val="006933CA"/>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rsid w:val="006933CA"/>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rsid w:val="006933CA"/>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rsid w:val="006933CA"/>
    <w:pPr>
      <w:numPr>
        <w:ilvl w:val="4"/>
        <w:numId w:val="2"/>
      </w:numPr>
      <w:spacing w:before="20" w:after="0" w:line="240" w:lineRule="exact"/>
      <w:contextualSpacing/>
    </w:pPr>
    <w:rPr>
      <w:rFonts w:eastAsiaTheme="minorHAnsi"/>
      <w:color w:val="44546A" w:themeColor="text2"/>
      <w:sz w:val="18"/>
      <w:szCs w:val="18"/>
      <w:lang w:val="en-US" w:eastAsia="en-US"/>
    </w:rPr>
  </w:style>
  <w:style w:type="paragraph" w:customStyle="1" w:styleId="78B85B82F96A4EA7B9EEF5E2126A6281">
    <w:name w:val="78B85B82F96A4EA7B9EEF5E2126A6281"/>
  </w:style>
  <w:style w:type="character" w:customStyle="1" w:styleId="Heading4Char">
    <w:name w:val="Heading 4 Char"/>
    <w:basedOn w:val="DefaultParagraphFont"/>
    <w:link w:val="Heading4"/>
    <w:uiPriority w:val="9"/>
    <w:rsid w:val="006933CA"/>
    <w:rPr>
      <w:rFonts w:eastAsiaTheme="majorEastAsia" w:cstheme="majorBidi"/>
      <w:b/>
      <w:iCs/>
      <w:color w:val="5B9BD5" w:themeColor="accent5"/>
      <w:sz w:val="28"/>
      <w:szCs w:val="18"/>
      <w:lang w:val="en-US" w:eastAsia="en-US"/>
    </w:rPr>
  </w:style>
  <w:style w:type="paragraph" w:customStyle="1" w:styleId="31053C308F3E4E4791821B349DF17DF3">
    <w:name w:val="31053C308F3E4E4791821B349DF17DF3"/>
  </w:style>
  <w:style w:type="paragraph" w:customStyle="1" w:styleId="B9AD5D26D710440CB55175D48093A4FE">
    <w:name w:val="B9AD5D26D710440CB55175D48093A4FE"/>
  </w:style>
  <w:style w:type="paragraph" w:customStyle="1" w:styleId="D6E3A895CFE7488FAD4426CF978CF83E">
    <w:name w:val="D6E3A895CFE7488FAD4426CF978CF83E"/>
  </w:style>
  <w:style w:type="paragraph" w:customStyle="1" w:styleId="66AED9573DE049E3A13EDDBD185F5656">
    <w:name w:val="66AED9573DE049E3A13EDDBD185F5656"/>
  </w:style>
  <w:style w:type="paragraph" w:customStyle="1" w:styleId="8C8050A98C3F4E7E83DB11A3208142D6">
    <w:name w:val="8C8050A98C3F4E7E83DB11A3208142D6"/>
  </w:style>
  <w:style w:type="paragraph" w:customStyle="1" w:styleId="B2AF0C3F9DBE47EDB97792484EA69F9F">
    <w:name w:val="B2AF0C3F9DBE47EDB97792484EA69F9F"/>
  </w:style>
  <w:style w:type="paragraph" w:customStyle="1" w:styleId="52C768FAEC1B4C8B910DA80D07D89C9F">
    <w:name w:val="52C768FAEC1B4C8B910DA80D07D89C9F"/>
  </w:style>
  <w:style w:type="paragraph" w:customStyle="1" w:styleId="5D391F6CEF584ECB838AAF616DEF22D0">
    <w:name w:val="5D391F6CEF584ECB838AAF616DEF22D0"/>
  </w:style>
  <w:style w:type="paragraph" w:styleId="Date">
    <w:name w:val="Date"/>
    <w:basedOn w:val="Normal"/>
    <w:next w:val="Normal"/>
    <w:link w:val="DateChar"/>
    <w:uiPriority w:val="99"/>
    <w:qFormat/>
    <w:rsid w:val="006933CA"/>
    <w:pPr>
      <w:spacing w:before="20" w:after="0" w:line="240" w:lineRule="exact"/>
    </w:pPr>
    <w:rPr>
      <w:rFonts w:eastAsiaTheme="minorHAnsi"/>
      <w:caps/>
      <w:color w:val="4472C4" w:themeColor="accent1"/>
      <w:sz w:val="18"/>
      <w:szCs w:val="18"/>
      <w:lang w:val="en-US" w:eastAsia="en-US"/>
    </w:rPr>
  </w:style>
  <w:style w:type="character" w:customStyle="1" w:styleId="DateChar">
    <w:name w:val="Date Char"/>
    <w:basedOn w:val="DefaultParagraphFont"/>
    <w:link w:val="Date"/>
    <w:uiPriority w:val="99"/>
    <w:rsid w:val="006933CA"/>
    <w:rPr>
      <w:rFonts w:eastAsiaTheme="minorHAnsi"/>
      <w:caps/>
      <w:color w:val="4472C4" w:themeColor="accent1"/>
      <w:sz w:val="18"/>
      <w:szCs w:val="18"/>
      <w:lang w:val="en-US" w:eastAsia="en-US"/>
    </w:rPr>
  </w:style>
  <w:style w:type="paragraph" w:customStyle="1" w:styleId="51737539AD9F41DC88523CBE9EE8B5E4">
    <w:name w:val="51737539AD9F41DC88523CBE9EE8B5E4"/>
  </w:style>
  <w:style w:type="paragraph" w:customStyle="1" w:styleId="996DB91FA3ED4171BB59FCFA226708C8">
    <w:name w:val="996DB91FA3ED4171BB59FCFA226708C8"/>
  </w:style>
  <w:style w:type="paragraph" w:customStyle="1" w:styleId="55C4B516C21C408F9F87D06F5C0D4727">
    <w:name w:val="55C4B516C21C408F9F87D06F5C0D4727"/>
  </w:style>
  <w:style w:type="paragraph" w:customStyle="1" w:styleId="B2EE7DB7786B4CD39CF530AA7A83531B">
    <w:name w:val="B2EE7DB7786B4CD39CF530AA7A83531B"/>
  </w:style>
  <w:style w:type="paragraph" w:customStyle="1" w:styleId="4B48EC2D5F954974A67C663C50768813">
    <w:name w:val="4B48EC2D5F954974A67C663C50768813"/>
  </w:style>
  <w:style w:type="paragraph" w:customStyle="1" w:styleId="0878C76546154F8E8F26D219A972E949">
    <w:name w:val="0878C76546154F8E8F26D219A972E949"/>
    <w:rsid w:val="006933CA"/>
  </w:style>
  <w:style w:type="paragraph" w:customStyle="1" w:styleId="194CF80A290542B79A9EF18B400FD803">
    <w:name w:val="194CF80A290542B79A9EF18B400FD803"/>
    <w:rsid w:val="006933CA"/>
  </w:style>
  <w:style w:type="paragraph" w:customStyle="1" w:styleId="D0B5D9D98E394936B60A77B1479F4390">
    <w:name w:val="D0B5D9D98E394936B60A77B1479F4390"/>
    <w:rsid w:val="006933CA"/>
  </w:style>
  <w:style w:type="paragraph" w:customStyle="1" w:styleId="C655EEFB361D4E9683C9DE23F5302B5F">
    <w:name w:val="C655EEFB361D4E9683C9DE23F5302B5F"/>
    <w:rsid w:val="006933CA"/>
  </w:style>
  <w:style w:type="paragraph" w:customStyle="1" w:styleId="16A1B3420DE1473A9394C15F0564396B">
    <w:name w:val="16A1B3420DE1473A9394C15F0564396B"/>
    <w:rsid w:val="006933CA"/>
  </w:style>
  <w:style w:type="paragraph" w:customStyle="1" w:styleId="C7C981A7405E40F7959C29C07D25A1F6">
    <w:name w:val="C7C981A7405E40F7959C29C07D25A1F6"/>
    <w:rsid w:val="006933CA"/>
  </w:style>
  <w:style w:type="paragraph" w:customStyle="1" w:styleId="46F0372FB1FC4284919EDD25059B4C23">
    <w:name w:val="46F0372FB1FC4284919EDD25059B4C23"/>
    <w:rsid w:val="006933CA"/>
  </w:style>
  <w:style w:type="paragraph" w:customStyle="1" w:styleId="2D8B24DC67C047859102CA01CF640DA6">
    <w:name w:val="2D8B24DC67C047859102CA01CF640DA6"/>
    <w:rsid w:val="006933CA"/>
  </w:style>
  <w:style w:type="paragraph" w:customStyle="1" w:styleId="5A2A8D2D1F4D4AB2B97836B5451C62B2">
    <w:name w:val="5A2A8D2D1F4D4AB2B97836B5451C62B2"/>
    <w:rsid w:val="006933CA"/>
  </w:style>
  <w:style w:type="paragraph" w:customStyle="1" w:styleId="D88A1F748CD74831935F0D72D3EDF4D3">
    <w:name w:val="D88A1F748CD74831935F0D72D3EDF4D3"/>
    <w:rsid w:val="006933CA"/>
  </w:style>
  <w:style w:type="paragraph" w:customStyle="1" w:styleId="E5709AC407B74142B3DAD476F85319A0">
    <w:name w:val="E5709AC407B74142B3DAD476F85319A0"/>
    <w:rsid w:val="006933CA"/>
  </w:style>
  <w:style w:type="paragraph" w:customStyle="1" w:styleId="F7834E61B10E481CA119B226AA98DAA2">
    <w:name w:val="F7834E61B10E481CA119B226AA98DAA2"/>
    <w:rsid w:val="006933CA"/>
  </w:style>
  <w:style w:type="paragraph" w:customStyle="1" w:styleId="19E301B8CC554B1698958815175B5870">
    <w:name w:val="19E301B8CC554B1698958815175B5870"/>
    <w:rsid w:val="006933CA"/>
  </w:style>
  <w:style w:type="paragraph" w:customStyle="1" w:styleId="92855E2E30534288854158DCEE508B8A">
    <w:name w:val="92855E2E30534288854158DCEE508B8A"/>
    <w:rsid w:val="006933CA"/>
  </w:style>
  <w:style w:type="paragraph" w:customStyle="1" w:styleId="3BFCA406D8E54071A790C4A5B7B6BCCE">
    <w:name w:val="3BFCA406D8E54071A790C4A5B7B6BCCE"/>
    <w:rsid w:val="006933CA"/>
  </w:style>
  <w:style w:type="paragraph" w:customStyle="1" w:styleId="DDF5E023CF9545E283CD9EF42963849B">
    <w:name w:val="DDF5E023CF9545E283CD9EF42963849B"/>
    <w:rsid w:val="006933CA"/>
  </w:style>
  <w:style w:type="paragraph" w:customStyle="1" w:styleId="288D987BAC3647D3A708B9EFCB5CE473">
    <w:name w:val="288D987BAC3647D3A708B9EFCB5CE473"/>
    <w:rsid w:val="006933CA"/>
  </w:style>
  <w:style w:type="paragraph" w:customStyle="1" w:styleId="C5D2CC8843934A40BBB8188674FECF23">
    <w:name w:val="C5D2CC8843934A40BBB8188674FECF23"/>
    <w:rsid w:val="006933CA"/>
  </w:style>
  <w:style w:type="paragraph" w:customStyle="1" w:styleId="BF3B7CE91C4D460081A84ED834F809AB">
    <w:name w:val="BF3B7CE91C4D460081A84ED834F809AB"/>
    <w:rsid w:val="006933CA"/>
  </w:style>
  <w:style w:type="paragraph" w:customStyle="1" w:styleId="F60DE4ACA0E94CEE8DF611EC25E454DB">
    <w:name w:val="F60DE4ACA0E94CEE8DF611EC25E454DB"/>
    <w:rsid w:val="00693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2020-08-29T03:40:00Z</dcterms:created>
  <dcterms:modified xsi:type="dcterms:W3CDTF">2020-08-29T15:38:00Z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